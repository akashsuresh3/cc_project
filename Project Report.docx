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09B15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5A423D7B" wp14:editId="68EA6A7F">
            <wp:extent cx="3290659" cy="1862637"/>
            <wp:effectExtent l="0" t="0" r="5080" b="4445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659" cy="1862637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6FCA688A" w14:textId="1B44F6AD" w:rsidR="000D35E4" w:rsidRDefault="000D35E4" w:rsidP="00C6554A">
      <w:pPr>
        <w:pStyle w:val="Title"/>
      </w:pPr>
      <w:r>
        <w:t xml:space="preserve">            1</w:t>
      </w:r>
      <w:r w:rsidR="00B463A9">
        <w:t>7</w:t>
      </w:r>
      <w:r>
        <w:t>CS3</w:t>
      </w:r>
      <w:r w:rsidR="00B463A9">
        <w:t>52</w:t>
      </w:r>
      <w:r>
        <w:t>:Cloud Computing</w:t>
      </w:r>
    </w:p>
    <w:p w14:paraId="43197643" w14:textId="77777777" w:rsidR="000D35E4" w:rsidRDefault="000D35E4" w:rsidP="00C6554A">
      <w:pPr>
        <w:pStyle w:val="Title"/>
      </w:pPr>
    </w:p>
    <w:p w14:paraId="42DAB332" w14:textId="77777777" w:rsidR="000D35E4" w:rsidRDefault="000D35E4" w:rsidP="00C6554A">
      <w:pPr>
        <w:pStyle w:val="Title"/>
      </w:pPr>
    </w:p>
    <w:p w14:paraId="5B194A3F" w14:textId="77777777" w:rsidR="000D35E4" w:rsidRDefault="000D35E4" w:rsidP="00C6554A">
      <w:pPr>
        <w:pStyle w:val="Title"/>
      </w:pPr>
    </w:p>
    <w:p w14:paraId="74423EDB" w14:textId="77777777" w:rsidR="000D35E4" w:rsidRDefault="000D35E4" w:rsidP="00C6554A">
      <w:pPr>
        <w:pStyle w:val="Title"/>
      </w:pPr>
    </w:p>
    <w:p w14:paraId="2C724DF2" w14:textId="77777777" w:rsidR="000D35E4" w:rsidRDefault="000D35E4" w:rsidP="00C6554A">
      <w:pPr>
        <w:pStyle w:val="Title"/>
      </w:pPr>
    </w:p>
    <w:p w14:paraId="38251674" w14:textId="77777777" w:rsidR="000D35E4" w:rsidRDefault="000D35E4" w:rsidP="00C6554A">
      <w:pPr>
        <w:pStyle w:val="Title"/>
      </w:pPr>
    </w:p>
    <w:p w14:paraId="01DB3C4E" w14:textId="7E600BB8" w:rsidR="00C6554A" w:rsidRDefault="00B463A9" w:rsidP="00C6554A">
      <w:pPr>
        <w:pStyle w:val="Title"/>
      </w:pPr>
      <w:r>
        <w:t>Class Project: Rideshare</w:t>
      </w:r>
    </w:p>
    <w:p w14:paraId="52A53FD8" w14:textId="77777777" w:rsidR="00C6554A" w:rsidRPr="00D5413C" w:rsidRDefault="00D039C0" w:rsidP="00C6554A">
      <w:pPr>
        <w:pStyle w:val="Subtitle"/>
      </w:pPr>
      <w:sdt>
        <w:sdtPr>
          <w:alias w:val="Report Subtitle:"/>
          <w:tag w:val="Report Subtitle:"/>
          <w:id w:val="1354841790"/>
          <w:placeholder>
            <w:docPart w:val="C17D7D99CC6E445891D806D169EEA12A"/>
          </w:placeholder>
          <w:temporary/>
          <w:showingPlcHdr/>
          <w15:appearance w15:val="hidden"/>
        </w:sdtPr>
        <w:sdtEndPr/>
        <w:sdtContent>
          <w:r w:rsidR="00C6554A" w:rsidRPr="00D5413C">
            <w:t>REPORT SUBTITLE</w:t>
          </w:r>
        </w:sdtContent>
      </w:sdt>
    </w:p>
    <w:p w14:paraId="16AA6871" w14:textId="3788A991" w:rsidR="00B463A9" w:rsidRDefault="00B463A9" w:rsidP="00C6554A">
      <w:pPr>
        <w:pStyle w:val="ContactInfo"/>
      </w:pPr>
      <w:r>
        <w:t>Date of Evaluation:</w:t>
      </w:r>
      <w:r w:rsidR="0013247B">
        <w:t xml:space="preserve">  20/05/2020</w:t>
      </w:r>
    </w:p>
    <w:p w14:paraId="0F8CA4A1" w14:textId="6546C318" w:rsidR="00B463A9" w:rsidRDefault="00B463A9" w:rsidP="00C6554A">
      <w:pPr>
        <w:pStyle w:val="ContactInfo"/>
      </w:pPr>
      <w:r>
        <w:t>Evaluator(s):</w:t>
      </w:r>
      <w:r w:rsidR="0013247B">
        <w:t xml:space="preserve"> Prafullata   &amp;    Sujay</w:t>
      </w:r>
    </w:p>
    <w:p w14:paraId="18E042CB" w14:textId="24596FEA" w:rsidR="000941DC" w:rsidRDefault="00C6554A" w:rsidP="00C6554A">
      <w:pPr>
        <w:pStyle w:val="ContactInfo"/>
      </w:pPr>
      <w:r>
        <w:t xml:space="preserve"> </w:t>
      </w:r>
      <w:r w:rsidR="00B463A9">
        <w:t>Submission ID:</w:t>
      </w:r>
      <w:r w:rsidR="0013247B">
        <w:t xml:space="preserve">  </w:t>
      </w:r>
    </w:p>
    <w:p w14:paraId="61879139" w14:textId="0B588447" w:rsidR="00B463A9" w:rsidRDefault="00B463A9" w:rsidP="00C6554A">
      <w:pPr>
        <w:pStyle w:val="ContactInfo"/>
      </w:pPr>
      <w:r>
        <w:t xml:space="preserve">Automated </w:t>
      </w:r>
      <w:r w:rsidR="00CC58E1">
        <w:t>submission score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3464"/>
        <w:gridCol w:w="2185"/>
        <w:gridCol w:w="2050"/>
      </w:tblGrid>
      <w:tr w:rsidR="00D01328" w14:paraId="64FB1370" w14:textId="77777777" w:rsidTr="00D01328">
        <w:tc>
          <w:tcPr>
            <w:tcW w:w="931" w:type="dxa"/>
          </w:tcPr>
          <w:p w14:paraId="6E6F2E59" w14:textId="77777777" w:rsidR="00D01328" w:rsidRDefault="00D01328" w:rsidP="00C6554A">
            <w:pPr>
              <w:pStyle w:val="ContactInfo"/>
            </w:pPr>
            <w:r>
              <w:t>SNo</w:t>
            </w:r>
          </w:p>
        </w:tc>
        <w:tc>
          <w:tcPr>
            <w:tcW w:w="3464" w:type="dxa"/>
          </w:tcPr>
          <w:p w14:paraId="3A520CE9" w14:textId="77777777" w:rsidR="00D01328" w:rsidRDefault="00D01328" w:rsidP="00C6554A">
            <w:pPr>
              <w:pStyle w:val="ContactInfo"/>
            </w:pPr>
            <w:r>
              <w:t>Name</w:t>
            </w:r>
          </w:p>
        </w:tc>
        <w:tc>
          <w:tcPr>
            <w:tcW w:w="2185" w:type="dxa"/>
          </w:tcPr>
          <w:p w14:paraId="78C614CB" w14:textId="77777777" w:rsidR="00D01328" w:rsidRDefault="00D01328" w:rsidP="00C6554A">
            <w:pPr>
              <w:pStyle w:val="ContactInfo"/>
            </w:pPr>
            <w:r>
              <w:t>USN</w:t>
            </w:r>
          </w:p>
        </w:tc>
        <w:tc>
          <w:tcPr>
            <w:tcW w:w="2050" w:type="dxa"/>
          </w:tcPr>
          <w:p w14:paraId="62189AE4" w14:textId="77777777" w:rsidR="00D01328" w:rsidRDefault="00D01328" w:rsidP="00C6554A">
            <w:pPr>
              <w:pStyle w:val="ContactInfo"/>
            </w:pPr>
            <w:r>
              <w:t>Class/Section</w:t>
            </w:r>
          </w:p>
        </w:tc>
      </w:tr>
      <w:tr w:rsidR="00D01328" w14:paraId="53764163" w14:textId="77777777" w:rsidTr="00D01328">
        <w:tc>
          <w:tcPr>
            <w:tcW w:w="931" w:type="dxa"/>
          </w:tcPr>
          <w:p w14:paraId="0F259E23" w14:textId="00784F50" w:rsidR="00D01328" w:rsidRDefault="00B849D6" w:rsidP="00C6554A">
            <w:pPr>
              <w:pStyle w:val="ContactInfo"/>
            </w:pPr>
            <w:r>
              <w:t>1</w:t>
            </w:r>
          </w:p>
        </w:tc>
        <w:tc>
          <w:tcPr>
            <w:tcW w:w="3464" w:type="dxa"/>
          </w:tcPr>
          <w:p w14:paraId="31304E27" w14:textId="1FBEBDF5" w:rsidR="00D01328" w:rsidRDefault="00B849D6" w:rsidP="00C6554A">
            <w:pPr>
              <w:pStyle w:val="ContactInfo"/>
            </w:pPr>
            <w:r>
              <w:t>Akash P S</w:t>
            </w:r>
          </w:p>
        </w:tc>
        <w:tc>
          <w:tcPr>
            <w:tcW w:w="2185" w:type="dxa"/>
          </w:tcPr>
          <w:p w14:paraId="2532F2CE" w14:textId="10D0E1F3" w:rsidR="00D01328" w:rsidRDefault="00B849D6" w:rsidP="00C6554A">
            <w:pPr>
              <w:pStyle w:val="ContactInfo"/>
            </w:pPr>
            <w:r>
              <w:t>PES1201701773</w:t>
            </w:r>
          </w:p>
        </w:tc>
        <w:tc>
          <w:tcPr>
            <w:tcW w:w="2050" w:type="dxa"/>
          </w:tcPr>
          <w:p w14:paraId="2E998B00" w14:textId="2259127F" w:rsidR="00D01328" w:rsidRDefault="00B849D6" w:rsidP="00C6554A">
            <w:pPr>
              <w:pStyle w:val="ContactInfo"/>
            </w:pPr>
            <w:r>
              <w:t>E</w:t>
            </w:r>
          </w:p>
        </w:tc>
      </w:tr>
      <w:tr w:rsidR="00D01328" w14:paraId="7F444A54" w14:textId="77777777" w:rsidTr="00D01328">
        <w:tc>
          <w:tcPr>
            <w:tcW w:w="931" w:type="dxa"/>
          </w:tcPr>
          <w:p w14:paraId="7AB74A41" w14:textId="22876DBB" w:rsidR="00D01328" w:rsidRDefault="00B849D6" w:rsidP="00C6554A">
            <w:pPr>
              <w:pStyle w:val="ContactInfo"/>
            </w:pPr>
            <w:r>
              <w:t>2</w:t>
            </w:r>
          </w:p>
        </w:tc>
        <w:tc>
          <w:tcPr>
            <w:tcW w:w="3464" w:type="dxa"/>
          </w:tcPr>
          <w:p w14:paraId="64A890E7" w14:textId="2479137D" w:rsidR="00D01328" w:rsidRDefault="00B849D6" w:rsidP="00C6554A">
            <w:pPr>
              <w:pStyle w:val="ContactInfo"/>
            </w:pPr>
            <w:r>
              <w:t>K Suhas</w:t>
            </w:r>
          </w:p>
        </w:tc>
        <w:tc>
          <w:tcPr>
            <w:tcW w:w="2185" w:type="dxa"/>
          </w:tcPr>
          <w:p w14:paraId="31CBE056" w14:textId="39BCBEED" w:rsidR="00D01328" w:rsidRDefault="00B849D6" w:rsidP="00C6554A">
            <w:pPr>
              <w:pStyle w:val="ContactInfo"/>
            </w:pPr>
            <w:r>
              <w:t>PES120170</w:t>
            </w:r>
            <w:r w:rsidR="00B426BB">
              <w:t>0816</w:t>
            </w:r>
          </w:p>
        </w:tc>
        <w:tc>
          <w:tcPr>
            <w:tcW w:w="2050" w:type="dxa"/>
          </w:tcPr>
          <w:p w14:paraId="756A04BA" w14:textId="4E27495C" w:rsidR="00D01328" w:rsidRDefault="00B849D6" w:rsidP="00C6554A">
            <w:pPr>
              <w:pStyle w:val="ContactInfo"/>
            </w:pPr>
            <w:r>
              <w:t>E</w:t>
            </w:r>
          </w:p>
        </w:tc>
      </w:tr>
      <w:tr w:rsidR="00D01328" w14:paraId="69958E8F" w14:textId="77777777" w:rsidTr="00D01328">
        <w:tc>
          <w:tcPr>
            <w:tcW w:w="931" w:type="dxa"/>
          </w:tcPr>
          <w:p w14:paraId="79E474F8" w14:textId="0D97D510" w:rsidR="00D01328" w:rsidRDefault="00B849D6" w:rsidP="00C6554A">
            <w:pPr>
              <w:pStyle w:val="ContactInfo"/>
            </w:pPr>
            <w:r>
              <w:t>3</w:t>
            </w:r>
          </w:p>
        </w:tc>
        <w:tc>
          <w:tcPr>
            <w:tcW w:w="3464" w:type="dxa"/>
          </w:tcPr>
          <w:p w14:paraId="4C68430E" w14:textId="0155AE30" w:rsidR="00D01328" w:rsidRDefault="00B849D6" w:rsidP="00C6554A">
            <w:pPr>
              <w:pStyle w:val="ContactInfo"/>
            </w:pPr>
            <w:r>
              <w:t>Manvith</w:t>
            </w:r>
            <w:r w:rsidR="0013247B">
              <w:t xml:space="preserve"> J</w:t>
            </w:r>
          </w:p>
        </w:tc>
        <w:tc>
          <w:tcPr>
            <w:tcW w:w="2185" w:type="dxa"/>
          </w:tcPr>
          <w:p w14:paraId="56E15EC1" w14:textId="5607FDC6" w:rsidR="00D01328" w:rsidRDefault="00B849D6" w:rsidP="00C6554A">
            <w:pPr>
              <w:pStyle w:val="ContactInfo"/>
            </w:pPr>
            <w:r>
              <w:t>PES120170</w:t>
            </w:r>
            <w:r w:rsidR="00B426BB">
              <w:t>1774</w:t>
            </w:r>
          </w:p>
        </w:tc>
        <w:tc>
          <w:tcPr>
            <w:tcW w:w="2050" w:type="dxa"/>
          </w:tcPr>
          <w:p w14:paraId="1EFCF6D2" w14:textId="5436233D" w:rsidR="00D01328" w:rsidRDefault="00B849D6" w:rsidP="00C6554A">
            <w:pPr>
              <w:pStyle w:val="ContactInfo"/>
            </w:pPr>
            <w:r>
              <w:t>G</w:t>
            </w:r>
          </w:p>
        </w:tc>
      </w:tr>
      <w:tr w:rsidR="00D01328" w14:paraId="6EC12978" w14:textId="77777777" w:rsidTr="00D01328">
        <w:tc>
          <w:tcPr>
            <w:tcW w:w="931" w:type="dxa"/>
          </w:tcPr>
          <w:p w14:paraId="298AED9A" w14:textId="14D570B3" w:rsidR="00D01328" w:rsidRDefault="00B849D6" w:rsidP="00C6554A">
            <w:pPr>
              <w:pStyle w:val="ContactInfo"/>
            </w:pPr>
            <w:r>
              <w:t>4</w:t>
            </w:r>
          </w:p>
        </w:tc>
        <w:tc>
          <w:tcPr>
            <w:tcW w:w="3464" w:type="dxa"/>
          </w:tcPr>
          <w:p w14:paraId="51C9E4C4" w14:textId="7A30840E" w:rsidR="00D01328" w:rsidRDefault="00B849D6" w:rsidP="00C6554A">
            <w:pPr>
              <w:pStyle w:val="ContactInfo"/>
            </w:pPr>
            <w:r>
              <w:t>Y</w:t>
            </w:r>
            <w:r w:rsidR="0013247B">
              <w:t>a</w:t>
            </w:r>
            <w:r>
              <w:t>dhunan</w:t>
            </w:r>
            <w:r w:rsidR="0013247B">
              <w:t>dhan S</w:t>
            </w:r>
          </w:p>
        </w:tc>
        <w:tc>
          <w:tcPr>
            <w:tcW w:w="2185" w:type="dxa"/>
          </w:tcPr>
          <w:p w14:paraId="495A1968" w14:textId="5AEB4378" w:rsidR="00D01328" w:rsidRDefault="00B849D6" w:rsidP="00C6554A">
            <w:pPr>
              <w:pStyle w:val="ContactInfo"/>
            </w:pPr>
            <w:r>
              <w:t>PES120170</w:t>
            </w:r>
            <w:r w:rsidR="00B426BB">
              <w:t>1404</w:t>
            </w:r>
          </w:p>
        </w:tc>
        <w:tc>
          <w:tcPr>
            <w:tcW w:w="2050" w:type="dxa"/>
          </w:tcPr>
          <w:p w14:paraId="208D7B55" w14:textId="32470379" w:rsidR="00D01328" w:rsidRDefault="0013247B" w:rsidP="00C6554A">
            <w:pPr>
              <w:pStyle w:val="ContactInfo"/>
            </w:pPr>
            <w:r>
              <w:t>A</w:t>
            </w:r>
          </w:p>
        </w:tc>
      </w:tr>
    </w:tbl>
    <w:p w14:paraId="0360C647" w14:textId="77777777" w:rsidR="00C6554A" w:rsidRDefault="00C6554A" w:rsidP="00C6554A">
      <w:pPr>
        <w:pStyle w:val="ContactInfo"/>
      </w:pPr>
      <w:r>
        <w:br w:type="page"/>
      </w:r>
    </w:p>
    <w:p w14:paraId="32A331A3" w14:textId="77777777" w:rsidR="00C6554A" w:rsidRDefault="00615801" w:rsidP="00C6554A">
      <w:pPr>
        <w:pStyle w:val="Heading1"/>
      </w:pPr>
      <w:r>
        <w:lastRenderedPageBreak/>
        <w:t>Introduction</w:t>
      </w:r>
    </w:p>
    <w:p w14:paraId="39B41B9F" w14:textId="478143F4" w:rsidR="00C6554A" w:rsidRPr="00514122" w:rsidRDefault="00B849D6" w:rsidP="00C6554A">
      <w:pPr>
        <w:pStyle w:val="ListBullet"/>
        <w:numPr>
          <w:ilvl w:val="0"/>
          <w:numId w:val="1"/>
        </w:numPr>
      </w:pPr>
      <w:r>
        <w:t xml:space="preserve">The code which we have completed includes the first two assignments. </w:t>
      </w:r>
    </w:p>
    <w:p w14:paraId="4D9481B2" w14:textId="77777777" w:rsidR="00C6554A" w:rsidRPr="00D5413C" w:rsidRDefault="00615801" w:rsidP="00C6554A">
      <w:pPr>
        <w:pStyle w:val="Heading2"/>
      </w:pPr>
      <w:r>
        <w:t>Related work</w:t>
      </w:r>
    </w:p>
    <w:p w14:paraId="2302345B" w14:textId="46E16065" w:rsidR="00615801" w:rsidRDefault="00B849D6">
      <w:r>
        <w:t>All the work was done based on the links given in the instructions of the assignments.</w:t>
      </w:r>
    </w:p>
    <w:p w14:paraId="4F3BE466" w14:textId="77777777" w:rsidR="00B849D6" w:rsidRDefault="00B849D6"/>
    <w:p w14:paraId="269F4866" w14:textId="77777777" w:rsidR="00615801" w:rsidRPr="00D5413C" w:rsidRDefault="00615801" w:rsidP="00615801">
      <w:pPr>
        <w:pStyle w:val="Heading2"/>
      </w:pPr>
      <w:r>
        <w:t>ALGORITHM/DESIGN</w:t>
      </w:r>
    </w:p>
    <w:p w14:paraId="47A93384" w14:textId="59679CA7" w:rsidR="00615801" w:rsidRDefault="00D01328" w:rsidP="00615801">
      <w:r>
        <w:t>This is where you talk about either the algorithm that you used or the design of  your system</w:t>
      </w:r>
      <w:r w:rsidR="00B463A9">
        <w:t xml:space="preserve">. How did you setup zookeeper. </w:t>
      </w:r>
    </w:p>
    <w:p w14:paraId="76F1A3BB" w14:textId="2F2340CF" w:rsidR="00B463A9" w:rsidRDefault="00B463A9" w:rsidP="00615801"/>
    <w:p w14:paraId="1AEC2EDD" w14:textId="2E3815BA" w:rsidR="00B463A9" w:rsidRDefault="00B463A9" w:rsidP="00B463A9">
      <w:pPr>
        <w:pStyle w:val="Heading2"/>
      </w:pPr>
      <w:r>
        <w:t>TESTING</w:t>
      </w:r>
    </w:p>
    <w:p w14:paraId="38A6486D" w14:textId="7063ACDF" w:rsidR="00B463A9" w:rsidRDefault="00B463A9" w:rsidP="00B463A9">
      <w:r>
        <w:t>What were the testing challenges</w:t>
      </w:r>
    </w:p>
    <w:p w14:paraId="3AEBDCA6" w14:textId="05B36165" w:rsidR="006D20F1" w:rsidRPr="00B463A9" w:rsidRDefault="006D20F1" w:rsidP="00B463A9">
      <w:r>
        <w:t>Explain how you fixed the issues on automated submission</w:t>
      </w:r>
    </w:p>
    <w:p w14:paraId="767A130C" w14:textId="0C009A08" w:rsidR="00B463A9" w:rsidRDefault="00B463A9" w:rsidP="00615801"/>
    <w:p w14:paraId="70BBDACF" w14:textId="2D5E3A96" w:rsidR="003D5433" w:rsidRDefault="00B463A9" w:rsidP="003D5433">
      <w:pPr>
        <w:pStyle w:val="Heading2"/>
      </w:pPr>
      <w:r>
        <w:t>CHALLENGES</w:t>
      </w:r>
    </w:p>
    <w:p w14:paraId="71C61B87" w14:textId="77777777" w:rsidR="003D5433" w:rsidRPr="003D5433" w:rsidRDefault="003D5433" w:rsidP="003D5433"/>
    <w:p w14:paraId="581AEC46" w14:textId="37DE47D1" w:rsidR="00615801" w:rsidRDefault="00E03DB4" w:rsidP="00615801">
      <w:pPr>
        <w:pStyle w:val="Heading2"/>
      </w:pPr>
      <w:r>
        <w:t>Contributions</w:t>
      </w:r>
    </w:p>
    <w:p w14:paraId="6575FC28" w14:textId="65D06304" w:rsidR="00E03DB4" w:rsidRPr="00E03DB4" w:rsidRDefault="00E03DB4" w:rsidP="00E03DB4">
      <w:r>
        <w:t>Each individual team member must list their contributions towards it.</w:t>
      </w:r>
    </w:p>
    <w:p w14:paraId="1BE7185E" w14:textId="77777777" w:rsidR="00615801" w:rsidRDefault="00615801" w:rsidP="00615801"/>
    <w:p w14:paraId="69F3F104" w14:textId="77777777" w:rsidR="003D5433" w:rsidRPr="00D5413C" w:rsidRDefault="003D5433" w:rsidP="003D5433">
      <w:pPr>
        <w:pStyle w:val="Heading2"/>
      </w:pPr>
      <w:r>
        <w:t>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588"/>
        <w:gridCol w:w="2877"/>
      </w:tblGrid>
      <w:tr w:rsidR="003D5433" w14:paraId="11585AC4" w14:textId="77777777" w:rsidTr="003D5433">
        <w:tc>
          <w:tcPr>
            <w:tcW w:w="1165" w:type="dxa"/>
          </w:tcPr>
          <w:p w14:paraId="4E72084F" w14:textId="77777777" w:rsidR="003D5433" w:rsidRDefault="003D5433" w:rsidP="00615801">
            <w:r>
              <w:t>SNo</w:t>
            </w:r>
          </w:p>
        </w:tc>
        <w:tc>
          <w:tcPr>
            <w:tcW w:w="4588" w:type="dxa"/>
          </w:tcPr>
          <w:p w14:paraId="07B5A115" w14:textId="77777777" w:rsidR="003D5433" w:rsidRDefault="003D5433" w:rsidP="00615801">
            <w:r>
              <w:t>Item</w:t>
            </w:r>
          </w:p>
        </w:tc>
        <w:tc>
          <w:tcPr>
            <w:tcW w:w="2877" w:type="dxa"/>
          </w:tcPr>
          <w:p w14:paraId="5DF1690F" w14:textId="77777777" w:rsidR="003D5433" w:rsidRDefault="003D5433" w:rsidP="00615801">
            <w:r>
              <w:t>Status</w:t>
            </w:r>
          </w:p>
        </w:tc>
      </w:tr>
      <w:tr w:rsidR="003D5433" w14:paraId="7F6E9F54" w14:textId="77777777" w:rsidTr="003D5433">
        <w:tc>
          <w:tcPr>
            <w:tcW w:w="1165" w:type="dxa"/>
          </w:tcPr>
          <w:p w14:paraId="059EBD6A" w14:textId="77777777" w:rsidR="003D5433" w:rsidRDefault="003D5433" w:rsidP="003D5433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4588" w:type="dxa"/>
          </w:tcPr>
          <w:p w14:paraId="35D5456E" w14:textId="77777777" w:rsidR="003D5433" w:rsidRDefault="003D5433" w:rsidP="00615801">
            <w:r>
              <w:t xml:space="preserve">Source code documented </w:t>
            </w:r>
          </w:p>
        </w:tc>
        <w:tc>
          <w:tcPr>
            <w:tcW w:w="2877" w:type="dxa"/>
          </w:tcPr>
          <w:p w14:paraId="51D55019" w14:textId="412D1F92" w:rsidR="003D5433" w:rsidRDefault="003D5433" w:rsidP="00615801"/>
        </w:tc>
      </w:tr>
      <w:tr w:rsidR="003D5433" w14:paraId="6F444FEB" w14:textId="77777777" w:rsidTr="003D5433">
        <w:tc>
          <w:tcPr>
            <w:tcW w:w="1165" w:type="dxa"/>
          </w:tcPr>
          <w:p w14:paraId="51E347F6" w14:textId="77777777" w:rsidR="003D5433" w:rsidRDefault="003D5433" w:rsidP="00615801">
            <w:r>
              <w:t>2</w:t>
            </w:r>
          </w:p>
        </w:tc>
        <w:tc>
          <w:tcPr>
            <w:tcW w:w="4588" w:type="dxa"/>
          </w:tcPr>
          <w:p w14:paraId="174C7852" w14:textId="7B563790" w:rsidR="003D5433" w:rsidRDefault="003D5433" w:rsidP="00615801">
            <w:r>
              <w:t xml:space="preserve">Source code uploaded to </w:t>
            </w:r>
            <w:r w:rsidR="00B463A9">
              <w:t>private github repository</w:t>
            </w:r>
          </w:p>
        </w:tc>
        <w:tc>
          <w:tcPr>
            <w:tcW w:w="2877" w:type="dxa"/>
          </w:tcPr>
          <w:p w14:paraId="6BB08DFF" w14:textId="77777777" w:rsidR="003D5433" w:rsidRDefault="003D5433" w:rsidP="00615801"/>
        </w:tc>
      </w:tr>
      <w:tr w:rsidR="003D5433" w14:paraId="294C5DA0" w14:textId="77777777" w:rsidTr="003D5433">
        <w:tc>
          <w:tcPr>
            <w:tcW w:w="1165" w:type="dxa"/>
          </w:tcPr>
          <w:p w14:paraId="4CBD347A" w14:textId="1FD1E2AB" w:rsidR="003D5433" w:rsidRDefault="00B463A9" w:rsidP="00615801">
            <w:r>
              <w:t>3</w:t>
            </w:r>
          </w:p>
        </w:tc>
        <w:tc>
          <w:tcPr>
            <w:tcW w:w="4588" w:type="dxa"/>
          </w:tcPr>
          <w:p w14:paraId="1192FCDF" w14:textId="77777777" w:rsidR="003D5433" w:rsidRDefault="003D5433" w:rsidP="00615801">
            <w:r>
              <w:t>Instructions for building and running the code. Your code must be usable out of the box.</w:t>
            </w:r>
          </w:p>
        </w:tc>
        <w:tc>
          <w:tcPr>
            <w:tcW w:w="2877" w:type="dxa"/>
          </w:tcPr>
          <w:p w14:paraId="4EFBB49A" w14:textId="77777777" w:rsidR="003D5433" w:rsidRDefault="003D5433" w:rsidP="00615801"/>
        </w:tc>
      </w:tr>
    </w:tbl>
    <w:p w14:paraId="6214FD31" w14:textId="77777777" w:rsidR="00615801" w:rsidRDefault="00615801"/>
    <w:sectPr w:rsidR="00615801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E8D17" w14:textId="77777777" w:rsidR="00D039C0" w:rsidRDefault="00D039C0" w:rsidP="00C6554A">
      <w:pPr>
        <w:spacing w:after="0" w:line="240" w:lineRule="auto"/>
      </w:pPr>
      <w:r>
        <w:separator/>
      </w:r>
    </w:p>
  </w:endnote>
  <w:endnote w:type="continuationSeparator" w:id="0">
    <w:p w14:paraId="4AAE1D37" w14:textId="77777777" w:rsidR="00D039C0" w:rsidRDefault="00D039C0" w:rsidP="00C6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F6753" w14:textId="77777777" w:rsidR="002163EE" w:rsidRDefault="00D01328">
    <w:pPr>
      <w:pStyle w:val="Footer"/>
    </w:pPr>
    <w:r w:rsidRPr="00D01328">
      <w:rPr>
        <w:caps w:val="0"/>
        <w:noProof/>
        <w:color w:val="00A0B8" w:themeColor="accent1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05C8FC2E" wp14:editId="0A7F2EF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9464675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3" name="Text Box 13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8"/>
                            <w:gridCol w:w="8709"/>
                            <w:gridCol w:w="468"/>
                          </w:tblGrid>
                          <w:tr w:rsidR="00D01328" w14:paraId="32294F06" w14:textId="77777777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00A0B8" w:themeFill="accent1"/>
                                <w:vAlign w:val="center"/>
                              </w:tcPr>
                              <w:p w14:paraId="4C3A047C" w14:textId="77777777" w:rsidR="00D01328" w:rsidRDefault="00D01328">
                                <w:pPr>
                                  <w:pStyle w:val="Footer"/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425EA9" w:themeFill="accent5" w:themeFillShade="BF"/>
                                <w:vAlign w:val="center"/>
                              </w:tcPr>
                              <w:p w14:paraId="68CAF6D1" w14:textId="77777777" w:rsidR="00D01328" w:rsidRDefault="00D01328">
                                <w:pPr>
                                  <w:pStyle w:val="Footer"/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Dept of CSE</w:t>
                                </w: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00A0B8" w:themeFill="accent1"/>
                                <w:vAlign w:val="center"/>
                              </w:tcPr>
                              <w:p w14:paraId="4D6B8DBC" w14:textId="77777777" w:rsidR="00D01328" w:rsidRDefault="00D01328">
                                <w:pPr>
                                  <w:pStyle w:val="Foot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0D35E4">
                                  <w:rPr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75C957F7" w14:textId="77777777" w:rsidR="00D01328" w:rsidRDefault="00D01328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C8FC2E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alt="Color-block footer displaying page number" style="position:absolute;left:0;text-align:left;margin-left:0;margin-top:0;width:468pt;height:30.95pt;z-index:251659264;visibility:visible;mso-wrap-style:square;mso-width-percent:100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8"/>
                      <w:gridCol w:w="8709"/>
                      <w:gridCol w:w="468"/>
                    </w:tblGrid>
                    <w:tr w:rsidR="00D01328" w14:paraId="32294F06" w14:textId="77777777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00A0B8" w:themeFill="accent1"/>
                          <w:vAlign w:val="center"/>
                        </w:tcPr>
                        <w:p w14:paraId="4C3A047C" w14:textId="77777777" w:rsidR="00D01328" w:rsidRDefault="00D01328">
                          <w:pPr>
                            <w:pStyle w:val="Footer"/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425EA9" w:themeFill="accent5" w:themeFillShade="BF"/>
                          <w:vAlign w:val="center"/>
                        </w:tcPr>
                        <w:p w14:paraId="68CAF6D1" w14:textId="77777777" w:rsidR="00D01328" w:rsidRDefault="00D01328">
                          <w:pPr>
                            <w:pStyle w:val="Footer"/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Dept of CSE</w:t>
                          </w:r>
                        </w:p>
                      </w:tc>
                      <w:tc>
                        <w:tcPr>
                          <w:tcW w:w="250" w:type="pct"/>
                          <w:shd w:val="clear" w:color="auto" w:fill="00A0B8" w:themeFill="accent1"/>
                          <w:vAlign w:val="center"/>
                        </w:tcPr>
                        <w:p w14:paraId="4D6B8DBC" w14:textId="77777777" w:rsidR="00D01328" w:rsidRDefault="00D01328">
                          <w:pPr>
                            <w:pStyle w:val="Foot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0D35E4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75C957F7" w14:textId="77777777" w:rsidR="00D01328" w:rsidRDefault="00D01328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B766B" w14:textId="77777777" w:rsidR="00D039C0" w:rsidRDefault="00D039C0" w:rsidP="00C6554A">
      <w:pPr>
        <w:spacing w:after="0" w:line="240" w:lineRule="auto"/>
      </w:pPr>
      <w:r>
        <w:separator/>
      </w:r>
    </w:p>
  </w:footnote>
  <w:footnote w:type="continuationSeparator" w:id="0">
    <w:p w14:paraId="20ECED85" w14:textId="77777777" w:rsidR="00D039C0" w:rsidRDefault="00D039C0" w:rsidP="00C65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80C572C"/>
    <w:multiLevelType w:val="hybridMultilevel"/>
    <w:tmpl w:val="BEC2C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801"/>
    <w:rsid w:val="000941DC"/>
    <w:rsid w:val="000D35E4"/>
    <w:rsid w:val="0013247B"/>
    <w:rsid w:val="002554CD"/>
    <w:rsid w:val="00293B83"/>
    <w:rsid w:val="002B4294"/>
    <w:rsid w:val="00333D0D"/>
    <w:rsid w:val="003D5433"/>
    <w:rsid w:val="004C049F"/>
    <w:rsid w:val="004E45A8"/>
    <w:rsid w:val="005000E2"/>
    <w:rsid w:val="005A33E3"/>
    <w:rsid w:val="00615801"/>
    <w:rsid w:val="00672D77"/>
    <w:rsid w:val="006A3CE7"/>
    <w:rsid w:val="006D20F1"/>
    <w:rsid w:val="00826F28"/>
    <w:rsid w:val="00B426BB"/>
    <w:rsid w:val="00B463A9"/>
    <w:rsid w:val="00B849D6"/>
    <w:rsid w:val="00BC4B54"/>
    <w:rsid w:val="00C6554A"/>
    <w:rsid w:val="00CC58E1"/>
    <w:rsid w:val="00D01328"/>
    <w:rsid w:val="00D039C0"/>
    <w:rsid w:val="00E03DB4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8EE77"/>
  <w15:chartTrackingRefBased/>
  <w15:docId w15:val="{A7E5BC0E-6300-4480-9F40-F530D9C6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328"/>
  </w:style>
  <w:style w:type="paragraph" w:styleId="Heading1">
    <w:name w:val="heading 1"/>
    <w:basedOn w:val="Normal"/>
    <w:next w:val="Normal"/>
    <w:link w:val="Heading1Char"/>
    <w:uiPriority w:val="9"/>
    <w:qFormat/>
    <w:rsid w:val="00D0132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7789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2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F0F5A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32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38576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3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25EA9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50A3C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D594F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50A3C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2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D594F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28"/>
    <w:rPr>
      <w:rFonts w:asciiTheme="majorHAnsi" w:eastAsiaTheme="majorEastAsia" w:hAnsiTheme="majorHAnsi" w:cstheme="majorBidi"/>
      <w:color w:val="007789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D01328"/>
    <w:rPr>
      <w:rFonts w:asciiTheme="majorHAnsi" w:eastAsiaTheme="majorEastAsia" w:hAnsiTheme="majorHAnsi" w:cstheme="majorBidi"/>
      <w:color w:val="AF0F5A" w:themeColor="accent2" w:themeShade="BF"/>
      <w:sz w:val="28"/>
      <w:szCs w:val="28"/>
    </w:rPr>
  </w:style>
  <w:style w:type="paragraph" w:customStyle="1" w:styleId="ContactInfo">
    <w:name w:val="Contact Info"/>
    <w:basedOn w:val="Normal"/>
    <w:uiPriority w:val="4"/>
    <w:rsid w:val="00C6554A"/>
    <w:pPr>
      <w:spacing w:after="0"/>
      <w:jc w:val="center"/>
    </w:pPr>
  </w:style>
  <w:style w:type="paragraph" w:styleId="ListBullet">
    <w:name w:val="List Bullet"/>
    <w:basedOn w:val="Normal"/>
    <w:uiPriority w:val="10"/>
    <w:unhideWhenUsed/>
    <w:rsid w:val="00C6554A"/>
    <w:pPr>
      <w:numPr>
        <w:numId w:val="4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D0132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7789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1328"/>
    <w:rPr>
      <w:rFonts w:asciiTheme="majorHAnsi" w:eastAsiaTheme="majorEastAsia" w:hAnsiTheme="majorHAnsi" w:cstheme="majorBidi"/>
      <w:color w:val="007789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32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01328"/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unhideWhenUsed/>
    <w:qFormat/>
    <w:rsid w:val="00C6554A"/>
    <w:pPr>
      <w:spacing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rsid w:val="00C6554A"/>
    <w:pPr>
      <w:spacing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01328"/>
    <w:rPr>
      <w:rFonts w:asciiTheme="majorHAnsi" w:eastAsiaTheme="majorEastAsia" w:hAnsiTheme="majorHAnsi" w:cstheme="majorBidi"/>
      <w:color w:val="138576" w:themeColor="accent6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28"/>
    <w:rPr>
      <w:rFonts w:asciiTheme="majorHAnsi" w:eastAsiaTheme="majorEastAsia" w:hAnsiTheme="majorHAnsi" w:cstheme="majorBidi"/>
      <w:color w:val="750A3C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28"/>
    <w:rPr>
      <w:rFonts w:asciiTheme="majorHAnsi" w:eastAsiaTheme="majorEastAsia" w:hAnsiTheme="majorHAnsi" w:cstheme="majorBidi"/>
      <w:color w:val="0D594F" w:themeColor="accent6" w:themeShade="80"/>
    </w:rPr>
  </w:style>
  <w:style w:type="character" w:styleId="IntenseEmphasis">
    <w:name w:val="Intense Emphasis"/>
    <w:basedOn w:val="DefaultParagraphFont"/>
    <w:uiPriority w:val="21"/>
    <w:qFormat/>
    <w:rsid w:val="00D01328"/>
    <w:rPr>
      <w:b w:val="0"/>
      <w:bCs w:val="0"/>
      <w:i/>
      <w:iCs/>
      <w:color w:val="00A0B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32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00A0B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328"/>
    <w:rPr>
      <w:rFonts w:asciiTheme="majorHAnsi" w:eastAsiaTheme="majorEastAsia" w:hAnsiTheme="majorHAnsi" w:cstheme="majorBidi"/>
      <w:color w:val="00A0B8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D01328"/>
    <w:rPr>
      <w:b/>
      <w:bCs/>
      <w:smallCaps/>
      <w:color w:val="00A0B8" w:themeColor="accent1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1328"/>
    <w:pPr>
      <w:spacing w:line="240" w:lineRule="auto"/>
    </w:pPr>
    <w:rPr>
      <w:b/>
      <w:bCs/>
      <w:smallCaps/>
      <w:color w:val="00A0B8" w:themeColor="accent1"/>
      <w:spacing w:val="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28"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28"/>
    <w:rPr>
      <w:rFonts w:asciiTheme="majorHAnsi" w:eastAsiaTheme="majorEastAsia" w:hAnsiTheme="majorHAnsi" w:cstheme="majorBidi"/>
      <w:i/>
      <w:iCs/>
      <w:color w:val="0D594F" w:themeColor="accent6" w:themeShade="80"/>
      <w:sz w:val="23"/>
      <w:szCs w:val="23"/>
    </w:rPr>
  </w:style>
  <w:style w:type="table" w:styleId="TableGrid">
    <w:name w:val="Table Grid"/>
    <w:basedOn w:val="TableNormal"/>
    <w:uiPriority w:val="39"/>
    <w:rsid w:val="00615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D01328"/>
    <w:rPr>
      <w:rFonts w:asciiTheme="majorHAnsi" w:eastAsiaTheme="majorEastAsia" w:hAnsiTheme="majorHAnsi" w:cstheme="majorBidi"/>
      <w:i/>
      <w:iCs/>
      <w:color w:val="425EA9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328"/>
    <w:rPr>
      <w:rFonts w:asciiTheme="majorHAnsi" w:eastAsiaTheme="majorEastAsia" w:hAnsiTheme="majorHAnsi" w:cstheme="majorBidi"/>
      <w:i/>
      <w:iCs/>
      <w:color w:val="750A3C" w:themeColor="accent2" w:themeShade="80"/>
      <w:sz w:val="24"/>
      <w:szCs w:val="24"/>
    </w:rPr>
  </w:style>
  <w:style w:type="character" w:styleId="Strong">
    <w:name w:val="Strong"/>
    <w:basedOn w:val="DefaultParagraphFont"/>
    <w:uiPriority w:val="22"/>
    <w:qFormat/>
    <w:rsid w:val="00D01328"/>
    <w:rPr>
      <w:b/>
      <w:bCs/>
    </w:rPr>
  </w:style>
  <w:style w:type="character" w:styleId="Emphasis">
    <w:name w:val="Emphasis"/>
    <w:basedOn w:val="DefaultParagraphFont"/>
    <w:uiPriority w:val="20"/>
    <w:qFormat/>
    <w:rsid w:val="00D01328"/>
    <w:rPr>
      <w:i/>
      <w:iCs/>
    </w:rPr>
  </w:style>
  <w:style w:type="paragraph" w:styleId="NoSpacing">
    <w:name w:val="No Spacing"/>
    <w:uiPriority w:val="1"/>
    <w:qFormat/>
    <w:rsid w:val="00D013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1328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0132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0132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01328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0132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1328"/>
    <w:pPr>
      <w:outlineLvl w:val="9"/>
    </w:pPr>
  </w:style>
  <w:style w:type="paragraph" w:styleId="ListParagraph">
    <w:name w:val="List Paragraph"/>
    <w:basedOn w:val="Normal"/>
    <w:uiPriority w:val="34"/>
    <w:qFormat/>
    <w:rsid w:val="003D5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nga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17D7D99CC6E445891D806D169EEA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EC721-C866-4890-AAD8-93FA0FD53611}"/>
      </w:docPartPr>
      <w:docPartBody>
        <w:p w:rsidR="00440C0C" w:rsidRDefault="00903328">
          <w:pPr>
            <w:pStyle w:val="C17D7D99CC6E445891D806D169EEA12A"/>
          </w:pPr>
          <w:r w:rsidRPr="00D5413C">
            <w:t>REPORT SUBTITLE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070"/>
    <w:rsid w:val="00256365"/>
    <w:rsid w:val="003F1FF6"/>
    <w:rsid w:val="00440C0C"/>
    <w:rsid w:val="004C3157"/>
    <w:rsid w:val="00903328"/>
    <w:rsid w:val="00AB1D12"/>
    <w:rsid w:val="00C43070"/>
    <w:rsid w:val="00E5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4942F3C97F496DBA8BEBD8E9565557">
    <w:name w:val="0F4942F3C97F496DBA8BEBD8E9565557"/>
  </w:style>
  <w:style w:type="paragraph" w:customStyle="1" w:styleId="C17D7D99CC6E445891D806D169EEA12A">
    <w:name w:val="C17D7D99CC6E445891D806D169EEA12A"/>
  </w:style>
  <w:style w:type="paragraph" w:customStyle="1" w:styleId="8F5406A1EB684555A8051E6D1C6C5279">
    <w:name w:val="8F5406A1EB684555A8051E6D1C6C5279"/>
  </w:style>
  <w:style w:type="paragraph" w:customStyle="1" w:styleId="D152BE73C32A4C21B4470F2369CAB897">
    <w:name w:val="D152BE73C32A4C21B4470F2369CAB897"/>
  </w:style>
  <w:style w:type="paragraph" w:customStyle="1" w:styleId="B4E63ECA625A46829B2EF04496DD1332">
    <w:name w:val="B4E63ECA625A46829B2EF04496DD1332"/>
  </w:style>
  <w:style w:type="paragraph" w:customStyle="1" w:styleId="69572969BEB34324BE49407926545A12">
    <w:name w:val="69572969BEB34324BE49407926545A12"/>
  </w:style>
  <w:style w:type="paragraph" w:customStyle="1" w:styleId="1C1820850483462CAC2572FD178074C7">
    <w:name w:val="1C1820850483462CAC2572FD178074C7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E8067B53A2F0483E9A9CBBC6D4CB2D2C">
    <w:name w:val="E8067B53A2F0483E9A9CBBC6D4CB2D2C"/>
  </w:style>
  <w:style w:type="paragraph" w:customStyle="1" w:styleId="D3B1B3890B984ADEBA8D43E51182CCD1">
    <w:name w:val="D3B1B3890B984ADEBA8D43E51182CCD1"/>
  </w:style>
  <w:style w:type="paragraph" w:customStyle="1" w:styleId="F2248436C8B24B2A8621718D7C9D1DD0">
    <w:name w:val="F2248436C8B24B2A8621718D7C9D1DD0"/>
  </w:style>
  <w:style w:type="paragraph" w:customStyle="1" w:styleId="B367220B420741A1AF06FFA89D23BF31">
    <w:name w:val="B367220B420741A1AF06FFA89D23BF31"/>
    <w:rsid w:val="00C43070"/>
  </w:style>
  <w:style w:type="paragraph" w:customStyle="1" w:styleId="1A5B3E157A5E4DD99522C62BEFB3B6C6">
    <w:name w:val="1A5B3E157A5E4DD99522C62BEFB3B6C6"/>
    <w:rsid w:val="00C43070"/>
  </w:style>
  <w:style w:type="paragraph" w:customStyle="1" w:styleId="D09D329F6C4F44BF99568CC2B0AAD7F6">
    <w:name w:val="D09D329F6C4F44BF99568CC2B0AAD7F6"/>
    <w:rsid w:val="00C43070"/>
  </w:style>
  <w:style w:type="paragraph" w:customStyle="1" w:styleId="D2B96C16DFA6433DA4CBDFB16E2DF02B">
    <w:name w:val="D2B96C16DFA6433DA4CBDFB16E2DF02B"/>
    <w:rsid w:val="00C43070"/>
  </w:style>
  <w:style w:type="paragraph" w:customStyle="1" w:styleId="45469ABCDF984C35A01195DC579EAE69">
    <w:name w:val="45469ABCDF984C35A01195DC579EAE69"/>
    <w:rsid w:val="00C43070"/>
  </w:style>
  <w:style w:type="paragraph" w:customStyle="1" w:styleId="CFCFBBC0B85B45B39CB50394AF682B01">
    <w:name w:val="CFCFBBC0B85B45B39CB50394AF682B01"/>
    <w:rsid w:val="00C430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D5B05-6585-4210-841D-DAB23C0FE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8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</dc:creator>
  <cp:keywords/>
  <dc:description/>
  <cp:lastModifiedBy>Akash Suresh</cp:lastModifiedBy>
  <cp:revision>2</cp:revision>
  <dcterms:created xsi:type="dcterms:W3CDTF">2020-05-14T20:27:00Z</dcterms:created>
  <dcterms:modified xsi:type="dcterms:W3CDTF">2020-05-14T20:27:00Z</dcterms:modified>
</cp:coreProperties>
</file>